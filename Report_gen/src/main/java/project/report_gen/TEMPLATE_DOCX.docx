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C56F" w14:textId="77777777" w:rsidR="000B39E2" w:rsidRDefault="00A82D87" w:rsidP="00EB5BDA">
      <w:pPr>
        <w:pStyle w:val="Title"/>
      </w:pPr>
      <w:r w:rsidRPr="00A82D87">
        <w:t>VALIDATION PLAN</w:t>
      </w:r>
    </w:p>
    <w:p w14:paraId="759F213E" w14:textId="77777777" w:rsidR="00A82D87" w:rsidRDefault="00A82D87" w:rsidP="00EB5BDA">
      <w:pPr>
        <w:pStyle w:val="Heading1"/>
        <w:rPr>
          <w:i/>
          <w:iCs/>
        </w:rPr>
      </w:pPr>
      <w:r w:rsidRPr="0089014F">
        <w:t xml:space="preserve">VALIDATION OF </w:t>
      </w:r>
      <w:r w:rsidRPr="00BC2B16">
        <w:rPr>
          <w:b/>
          <w:bCs/>
          <w:i/>
          <w:iCs/>
        </w:rPr>
        <w:t>PRODUCT_A</w:t>
      </w:r>
      <w:r w:rsidRPr="0089014F">
        <w:t xml:space="preserve"> TOOL </w:t>
      </w:r>
      <w:r w:rsidRPr="00BC2B16">
        <w:rPr>
          <w:b/>
          <w:bCs/>
          <w:i/>
          <w:iCs/>
        </w:rPr>
        <w:t>#1234</w:t>
      </w:r>
      <w:r w:rsidR="0089014F" w:rsidRPr="0089014F">
        <w:t xml:space="preserve"> IN MOULDING CELL </w:t>
      </w:r>
      <w:r w:rsidR="0089014F" w:rsidRPr="00BC2B16">
        <w:rPr>
          <w:b/>
          <w:bCs/>
          <w:i/>
          <w:iCs/>
        </w:rPr>
        <w:t>AB</w:t>
      </w:r>
    </w:p>
    <w:p w14:paraId="74CB3344" w14:textId="77777777" w:rsidR="0089014F" w:rsidRDefault="0089014F" w:rsidP="00EB5BDA"/>
    <w:p w14:paraId="327ABFB3" w14:textId="77777777" w:rsidR="0089014F" w:rsidRPr="00EB5BDA" w:rsidRDefault="0089014F" w:rsidP="00EB5BDA">
      <w:r w:rsidRPr="00EB5BDA">
        <w:t>This is a Validation Plan that stipulates the pre-agreed requirements to validate PRODUCT_A TOOL #1234 IN MOULDING CELL AB. Such that TOOL #1234 IN MOULDING CELL AB can con</w:t>
      </w:r>
      <w:r w:rsidR="00EB5BDA" w:rsidRPr="00EB5BDA">
        <w:t>sistency</w:t>
      </w:r>
      <w:r w:rsidRPr="00EB5BDA">
        <w:t xml:space="preserve"> produce </w:t>
      </w:r>
      <w:r w:rsidR="00EB5BDA" w:rsidRPr="00EB5BDA">
        <w:t xml:space="preserve">PRODUCT_A that meets the requirements of specification </w:t>
      </w:r>
      <w:r w:rsidR="00EB5BDA" w:rsidRPr="0065097A">
        <w:rPr>
          <w:i/>
          <w:iCs/>
        </w:rPr>
        <w:t>BS123</w:t>
      </w:r>
      <w:r w:rsidR="00EB5BDA" w:rsidRPr="00EB5BDA">
        <w:t xml:space="preserve">. </w:t>
      </w:r>
    </w:p>
    <w:p w14:paraId="2A190394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text… </w:t>
      </w:r>
    </w:p>
    <w:p w14:paraId="1CAB1E88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text.. </w:t>
      </w:r>
    </w:p>
    <w:p w14:paraId="6BBF121B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text.. </w:t>
      </w:r>
    </w:p>
    <w:p w14:paraId="1C2699AF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text.. </w:t>
      </w:r>
    </w:p>
    <w:p w14:paraId="0FE29C6E" w14:textId="77777777" w:rsidR="0089014F" w:rsidRDefault="00EB5BDA" w:rsidP="00EB5BDA">
      <w:r w:rsidRPr="00EB5BDA">
        <w:t>Shown below</w:t>
      </w:r>
      <w:r>
        <w:t xml:space="preserve"> elements of the process that are within scope of this validation;</w:t>
      </w:r>
    </w:p>
    <w:p w14:paraId="0397D0E0" w14:textId="77777777" w:rsidR="00C460B0" w:rsidRDefault="0065097A" w:rsidP="00C460B0">
      <w:r>
        <w:object w:dxaOrig="2830" w:dyaOrig="2830" w14:anchorId="1680A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5pt;height:261.5pt" o:ole="">
            <v:imagedata r:id="rId5" o:title=""/>
          </v:shape>
          <o:OLEObject Type="Embed" ProgID="PBrush" ShapeID="_x0000_i1025" DrawAspect="Content" ObjectID="_1720005596" r:id="rId6"/>
        </w:object>
      </w:r>
    </w:p>
    <w:p w14:paraId="7234DB97" w14:textId="77777777" w:rsidR="00E534B0" w:rsidRDefault="00E534B0" w:rsidP="00EB5BDA">
      <w:r>
        <w:t xml:space="preserve">As this is a new product / </w:t>
      </w:r>
      <w:r w:rsidR="0076071D">
        <w:t xml:space="preserve">duplicate tool / customization validation will consist of; </w:t>
      </w:r>
    </w:p>
    <w:p w14:paraId="70D9353A" w14:textId="77777777" w:rsidR="0076071D" w:rsidRPr="00BC2B16" w:rsidRDefault="0076071D" w:rsidP="00EA2A8C">
      <w:pPr>
        <w:rPr>
          <w:color w:val="0070C0"/>
        </w:rPr>
      </w:pPr>
      <w:r w:rsidRPr="00BC2B16">
        <w:rPr>
          <w:color w:val="0070C0"/>
        </w:rPr>
        <w:t xml:space="preserve">[New Product] </w:t>
      </w:r>
      <w:r w:rsidR="00EA2A8C" w:rsidRPr="00BC2B16">
        <w:rPr>
          <w:color w:val="0070C0"/>
        </w:rPr>
        <w:t>/ [Duplicate tool] / [</w:t>
      </w:r>
      <w:r w:rsidR="00BC2B16" w:rsidRPr="00BC2B16">
        <w:rPr>
          <w:color w:val="0070C0"/>
        </w:rPr>
        <w:t>Customization</w:t>
      </w:r>
      <w:r w:rsidR="00EA2A8C" w:rsidRPr="00BC2B16">
        <w:rPr>
          <w:color w:val="0070C0"/>
        </w:rPr>
        <w:t>]</w:t>
      </w:r>
    </w:p>
    <w:p w14:paraId="57DBD832" w14:textId="77777777" w:rsidR="00EA2A8C" w:rsidRPr="00BC2B16" w:rsidRDefault="00EA2A8C" w:rsidP="00BC2B16">
      <w:pPr>
        <w:rPr>
          <w:color w:val="0070C0"/>
        </w:rPr>
      </w:pPr>
      <w:r w:rsidRPr="00BC2B16">
        <w:rPr>
          <w:color w:val="0070C0"/>
        </w:rPr>
        <w:t>Generic text for [New Product]</w:t>
      </w:r>
      <w:r w:rsidR="00BC2B16" w:rsidRPr="00BC2B16">
        <w:rPr>
          <w:color w:val="0070C0"/>
        </w:rPr>
        <w:t xml:space="preserve"> / [Duplicate tool] / [Customization]</w:t>
      </w:r>
      <w:r w:rsidRPr="00BC2B16">
        <w:rPr>
          <w:color w:val="0070C0"/>
        </w:rPr>
        <w:t xml:space="preserve"> sample size based on batch size &amp; lowest AQL. </w:t>
      </w:r>
    </w:p>
    <w:p w14:paraId="2801E62F" w14:textId="77777777" w:rsidR="00BC2B16" w:rsidRDefault="00BC2B16">
      <w:pPr>
        <w:ind w:firstLine="0"/>
      </w:pPr>
      <w:r>
        <w:br w:type="page"/>
      </w:r>
    </w:p>
    <w:p w14:paraId="6BE861C1" w14:textId="77777777" w:rsidR="00057901" w:rsidRPr="00E534B0" w:rsidRDefault="00C460B0" w:rsidP="00057901">
      <w:r>
        <w:lastRenderedPageBreak/>
        <w:t xml:space="preserve">To demonstrate </w:t>
      </w:r>
      <w:r w:rsidRPr="0089014F">
        <w:t xml:space="preserve">TOOL </w:t>
      </w:r>
      <w:r w:rsidRPr="0089014F">
        <w:rPr>
          <w:i/>
          <w:iCs/>
        </w:rPr>
        <w:t>#1234</w:t>
      </w:r>
      <w:r w:rsidRPr="0089014F">
        <w:t xml:space="preserve"> IN MOULDING CELL </w:t>
      </w:r>
      <w:r w:rsidRPr="0089014F">
        <w:rPr>
          <w:i/>
          <w:iCs/>
        </w:rPr>
        <w:t>AB</w:t>
      </w:r>
      <w:r>
        <w:rPr>
          <w:i/>
          <w:iCs/>
        </w:rPr>
        <w:t xml:space="preserve"> </w:t>
      </w:r>
      <w:r w:rsidR="00E534B0">
        <w:t xml:space="preserve">can consistency produce </w:t>
      </w:r>
      <w:r w:rsidR="00E534B0" w:rsidRPr="0089014F">
        <w:rPr>
          <w:i/>
          <w:iCs/>
        </w:rPr>
        <w:t>PRODUCT_A</w:t>
      </w:r>
      <w:r w:rsidR="00E534B0">
        <w:rPr>
          <w:i/>
          <w:iCs/>
        </w:rPr>
        <w:t xml:space="preserve">, </w:t>
      </w:r>
      <w:r w:rsidR="00057901">
        <w:t>1250</w:t>
      </w:r>
      <w:r w:rsidR="00E534B0">
        <w:t>pcs [sample size] shall be inspected per run against the following characteristics</w:t>
      </w:r>
      <w:r w:rsidR="00BC2B16">
        <w:t xml:space="preserve"> from product specification </w:t>
      </w:r>
      <w:r w:rsidR="00BC2B16" w:rsidRPr="0065097A">
        <w:rPr>
          <w:i/>
          <w:iCs/>
        </w:rPr>
        <w:t>BS123</w:t>
      </w:r>
      <w:r w:rsidR="00BC2B16">
        <w:t>;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2745"/>
        <w:gridCol w:w="1470"/>
        <w:gridCol w:w="1725"/>
        <w:gridCol w:w="1725"/>
      </w:tblGrid>
      <w:tr w:rsidR="00057901" w:rsidRPr="00057901" w14:paraId="2B875519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FB0A4B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Defect # 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6CFB6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Defect description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1B6B9C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AQL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FC0822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Sample size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D0A644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Inspection qty </w:t>
            </w:r>
          </w:p>
        </w:tc>
      </w:tr>
      <w:tr w:rsidR="00057901" w:rsidRPr="00057901" w14:paraId="1B8B4F6E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87B20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82256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Flash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4A216D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0.040%</w:t>
            </w: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F11775" w14:textId="77777777" w:rsidR="00057901" w:rsidRPr="00057901" w:rsidRDefault="00057901" w:rsidP="00057901">
            <w:pPr>
              <w:spacing w:after="0" w:line="240" w:lineRule="auto"/>
              <w:ind w:left="72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1250pcs</w:t>
            </w: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1DBA91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A1 R2</w:t>
            </w:r>
          </w:p>
        </w:tc>
      </w:tr>
      <w:tr w:rsidR="00057901" w:rsidRPr="00057901" w14:paraId="68F6E21E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72E116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31F6B0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Damage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D194C7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0.65</w:t>
            </w:r>
            <w:r w:rsidR="0065097A">
              <w:rPr>
                <w:rFonts w:ascii="Calibri" w:eastAsia="Times New Roman" w:hAnsi="Calibri" w:cs="Calibri"/>
                <w:lang w:val="en-GB"/>
              </w:rPr>
              <w:t>%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458424" w14:textId="77777777" w:rsidR="00057901" w:rsidRDefault="0065097A" w:rsidP="00057901">
            <w:pPr>
              <w:spacing w:after="0" w:line="240" w:lineRule="auto"/>
              <w:ind w:left="720"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EB17A5" w14:textId="77777777" w:rsidR="00057901" w:rsidRDefault="0065097A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A14 R15</w:t>
            </w:r>
          </w:p>
        </w:tc>
      </w:tr>
      <w:tr w:rsidR="00057901" w:rsidRPr="00057901" w14:paraId="3B27FFAD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D762F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3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BBC862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Scratches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03333D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1.0%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18A9E" w14:textId="77777777" w:rsidR="00057901" w:rsidRDefault="00057901" w:rsidP="00057901">
            <w:pPr>
              <w:spacing w:after="0" w:line="240" w:lineRule="auto"/>
              <w:ind w:left="720"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FB8F9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A21 R22</w:t>
            </w:r>
          </w:p>
        </w:tc>
      </w:tr>
      <w:tr w:rsidR="00057901" w:rsidRPr="00057901" w14:paraId="50852627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8853D0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03FC5F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F5AFFD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D50E8" w14:textId="77777777" w:rsidR="00057901" w:rsidRDefault="00057901" w:rsidP="00057901">
            <w:pPr>
              <w:spacing w:after="0" w:line="240" w:lineRule="auto"/>
              <w:ind w:left="720"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59F82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</w:tr>
    </w:tbl>
    <w:p w14:paraId="1F157D9D" w14:textId="77777777" w:rsidR="00C460B0" w:rsidRPr="00E534B0" w:rsidRDefault="00C460B0" w:rsidP="00EB5BDA"/>
    <w:sectPr w:rsidR="00C460B0" w:rsidRPr="00E5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4C"/>
    <w:rsid w:val="00057901"/>
    <w:rsid w:val="000B39E2"/>
    <w:rsid w:val="003B3E86"/>
    <w:rsid w:val="0065097A"/>
    <w:rsid w:val="0076071D"/>
    <w:rsid w:val="0089014F"/>
    <w:rsid w:val="009562D0"/>
    <w:rsid w:val="0096204C"/>
    <w:rsid w:val="00A82D87"/>
    <w:rsid w:val="00BC2B16"/>
    <w:rsid w:val="00C460B0"/>
    <w:rsid w:val="00E534B0"/>
    <w:rsid w:val="00E741D6"/>
    <w:rsid w:val="00EA2A8C"/>
    <w:rsid w:val="00E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4526"/>
  <w15:chartTrackingRefBased/>
  <w15:docId w15:val="{26C89D79-4032-4044-AE40-2A397E5C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DA"/>
    <w:pPr>
      <w:ind w:firstLine="227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14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D8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82D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8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901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paragraph">
    <w:name w:val="paragraph"/>
    <w:basedOn w:val="Normal"/>
    <w:rsid w:val="0005790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rmaltextrun">
    <w:name w:val="normaltextrun"/>
    <w:basedOn w:val="DefaultParagraphFont"/>
    <w:rsid w:val="00057901"/>
  </w:style>
  <w:style w:type="character" w:customStyle="1" w:styleId="eop">
    <w:name w:val="eop"/>
    <w:basedOn w:val="DefaultParagraphFont"/>
    <w:rsid w:val="00057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a\OneDrive\Desktop\VALID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D4F84-2F1C-4DE6-9DB8-2337A405A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VALIDATION TEMPLATE</Template>
  <TotalTime>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"John Parsons" &lt;jparsons153@hotmail.com&gt;</dc:creator>
  <cp:keywords/>
  <dc:description/>
  <cp:lastModifiedBy>John Parsons</cp:lastModifiedBy>
  <cp:revision>1</cp:revision>
  <dcterms:created xsi:type="dcterms:W3CDTF">2022-07-22T13:32:00Z</dcterms:created>
  <dcterms:modified xsi:type="dcterms:W3CDTF">2022-07-22T13:34:00Z</dcterms:modified>
</cp:coreProperties>
</file>