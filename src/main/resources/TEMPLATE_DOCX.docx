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C56F" w14:textId="4E913C8C" w:rsidR="000B39E2" w:rsidRPr="005C7CAE" w:rsidRDefault="00000000" w:rsidP="00EB5BDA">
      <w:pPr>
        <w:pStyle w:val="Title"/>
        <w:rPr>
          <w:lang w:val="en-GB"/>
        </w:rPr>
      </w:pPr>
      <w:sdt>
        <w:sdtPr>
          <w:rPr>
            <w:lang w:val="x-none"/>
          </w:rPr>
          <w:alias w:val="Data value: urqCd"/>
          <w:tag w:val="od:xpath=urqCd"/>
          <w:id w:val="530223890"/>
          <w:dataBinding w:prefixMappings="" w:xpath="/validation_report[1]/documentType[1]/name[1]" w:storeItemID="{229D4F84-2F1C-4DE6-9DB8-2337A405AB15}"/>
          <w:text w:multiLine="1"/>
        </w:sdtPr>
        <w:sdtContent>
          <w:r w:rsidR="00B37B7B">
            <w:rPr>
              <w:lang w:val="x-none"/>
            </w:rPr>
            <w:t>Validation Plan</w:t>
          </w:r>
        </w:sdtContent>
      </w:sdt>
      <w:r w:rsidR="005C7CAE">
        <w:rPr>
          <w:lang w:val="en-GB"/>
        </w:rPr>
        <w:t xml:space="preserve"> </w:t>
      </w:r>
      <w:sdt>
        <w:sdtPr>
          <w:rPr>
            <w:lang w:val="en-GB"/>
          </w:rPr>
          <w:alias w:val="Data value: MDMbU"/>
          <w:tag w:val="od:xpath=MDMbU"/>
          <w:id w:val="-655680999"/>
          <w:dataBinding w:prefixMappings="" w:xpath="/validation_report[1]/reportID[1]" w:storeItemID="{229D4F84-2F1C-4DE6-9DB8-2337A405AB15}"/>
          <w:text w:multiLine="1"/>
        </w:sdtPr>
        <w:sdtContent>
          <w:r w:rsidR="005C7CAE" w:rsidRPr="005C7CAE">
            <w:rPr>
              <w:lang w:val="en-GB"/>
            </w:rPr>
            <w:t>2</w:t>
          </w:r>
        </w:sdtContent>
      </w:sdt>
    </w:p>
    <w:p w14:paraId="759F213E" w14:textId="228FBA19" w:rsidR="00A82D87" w:rsidRDefault="00A82D87" w:rsidP="00EB5BDA">
      <w:pPr>
        <w:pStyle w:val="Heading1"/>
        <w:rPr>
          <w:i/>
          <w:iCs/>
        </w:rPr>
      </w:pPr>
      <w:r w:rsidRPr="0089014F">
        <w:t>VALIDATION OF</w:t>
      </w:r>
      <w:r w:rsidR="009519D1">
        <w:t xml:space="preserve"> </w:t>
      </w:r>
      <w:sdt>
        <w:sdtPr>
          <w:alias w:val="Data value: AhfVn"/>
          <w:tag w:val="od:xpath=AhfVn"/>
          <w:id w:val="-723289367"/>
          <w:dataBinding w:prefixMappings="" w:xpath="/validation_report[1]/productSKU[1]/name[1]" w:storeItemID="{229D4F84-2F1C-4DE6-9DB8-2337A405AB15}"/>
          <w:text w:multiLine="1"/>
        </w:sdtPr>
        <w:sdtContent>
          <w:r w:rsidR="00B37B7B">
            <w:t>Widget</w:t>
          </w:r>
        </w:sdtContent>
      </w:sdt>
      <w:r w:rsidR="00C52674">
        <w:t xml:space="preserve"> </w:t>
      </w:r>
      <w:r w:rsidR="009519D1">
        <w:t xml:space="preserve">in </w:t>
      </w:r>
      <w:r w:rsidRPr="0089014F">
        <w:t>TOOL</w:t>
      </w:r>
      <w:r w:rsidR="00E04F73">
        <w:t xml:space="preserve"> </w:t>
      </w:r>
      <w:sdt>
        <w:sdtPr>
          <w:alias w:val="Data value: rwEaV"/>
          <w:tag w:val="od:xpath=rwEaV"/>
          <w:id w:val="577484539"/>
          <w:dataBinding w:prefixMappings="" w:xpath="/validation_report[1]/tool[1]" w:storeItemID="{229D4F84-2F1C-4DE6-9DB8-2337A405AB15}"/>
          <w:text w:multiLine="1"/>
        </w:sdtPr>
        <w:sdtContent>
          <w:r w:rsidR="00B37B7B">
            <w:t>201</w:t>
          </w:r>
        </w:sdtContent>
      </w:sdt>
      <w:r w:rsidR="0089014F" w:rsidRPr="0089014F">
        <w:t xml:space="preserve"> IN MOULDING CELL </w:t>
      </w:r>
      <w:sdt>
        <w:sdtPr>
          <w:rPr>
            <w:lang w:val="x-none"/>
          </w:rPr>
          <w:alias w:val="Data value: VNdjk"/>
          <w:tag w:val="od:xpath=VNdjk"/>
          <w:id w:val="-613831935"/>
          <w:dataBinding w:prefixMappings="" w:xpath="/validation_report[1]/productCell[1]" w:storeItemID="{229D4F84-2F1C-4DE6-9DB8-2337A405AB15}"/>
          <w:text w:multiLine="1"/>
        </w:sdtPr>
        <w:sdtContent>
          <w:r w:rsidR="006A4F07">
            <w:rPr>
              <w:lang w:val="x-none"/>
            </w:rPr>
            <w:t>AC</w:t>
          </w:r>
        </w:sdtContent>
      </w:sdt>
    </w:p>
    <w:p w14:paraId="74CB3344" w14:textId="77777777" w:rsidR="0089014F" w:rsidRDefault="0089014F" w:rsidP="00EB5BDA"/>
    <w:p w14:paraId="327ABFB3" w14:textId="19FC34DF" w:rsidR="0089014F" w:rsidRPr="00EB5BDA" w:rsidRDefault="0089014F" w:rsidP="00EB5BDA">
      <w:r w:rsidRPr="00EB5BDA">
        <w:t>This is</w:t>
      </w:r>
      <w:r w:rsidR="00EB7219">
        <w:t xml:space="preserve"> a</w:t>
      </w:r>
      <w:r w:rsidRPr="00EB5BDA">
        <w:t xml:space="preserve"> </w:t>
      </w:r>
      <w:sdt>
        <w:sdtPr>
          <w:rPr>
            <w:lang w:val="x-none"/>
          </w:rPr>
          <w:alias w:val="Data value: Reldk"/>
          <w:tag w:val="od:xpath=Reldk"/>
          <w:id w:val="444196361"/>
          <w:dataBinding w:prefixMappings="" w:xpath="/validation_report[1]/documentType[1]" w:storeItemID="{229D4F84-2F1C-4DE6-9DB8-2337A405AB15}"/>
          <w:text w:multiLine="1"/>
        </w:sdtPr>
        <w:sdtContent>
          <w:r w:rsidR="005C7CAE" w:rsidRPr="005C7CAE">
            <w:rPr>
              <w:lang w:val="x-none"/>
            </w:rPr>
            <w:t>Validation Plan</w:t>
          </w:r>
        </w:sdtContent>
      </w:sdt>
      <w:r w:rsidR="004668C7">
        <w:t xml:space="preserve"> </w:t>
      </w:r>
      <w:r w:rsidRPr="00EB5BDA">
        <w:t xml:space="preserve">that stipulates the pre-agreed requirements to </w:t>
      </w:r>
      <w:r w:rsidR="003C4C91" w:rsidRPr="00EB5BDA">
        <w:t>validate</w:t>
      </w:r>
      <w:r w:rsidR="009E21E6">
        <w:t xml:space="preserve"> </w:t>
      </w:r>
      <w:sdt>
        <w:sdtPr>
          <w:rPr>
            <w:color w:val="4472C4" w:themeColor="accent1"/>
          </w:rPr>
          <w:alias w:val="Data value: AhfVn"/>
          <w:tag w:val="od:xpath=AhfVn"/>
          <w:id w:val="376983616"/>
          <w:dataBinding w:prefixMappings="" w:xpath="/validation_report[1]/productSKU[1]/name[1]" w:storeItemID="{229D4F84-2F1C-4DE6-9DB8-2337A405AB15}"/>
          <w:text w:multiLine="1"/>
        </w:sdtPr>
        <w:sdtContent>
          <w:r w:rsidR="00B37B7B">
            <w:rPr>
              <w:color w:val="4472C4" w:themeColor="accent1"/>
            </w:rPr>
            <w:t>Widget</w:t>
          </w:r>
        </w:sdtContent>
      </w:sdt>
      <w:r w:rsidR="003C4C91" w:rsidRPr="00767BB5">
        <w:rPr>
          <w:color w:val="4472C4" w:themeColor="accent1"/>
        </w:rPr>
        <w:t xml:space="preserve"> </w:t>
      </w:r>
      <w:r w:rsidR="003C4C91">
        <w:t xml:space="preserve">in </w:t>
      </w:r>
      <w:r w:rsidR="009519D1" w:rsidRPr="0089014F">
        <w:t>TOOL</w:t>
      </w:r>
      <w:r w:rsidR="00C27B32" w:rsidRPr="00C27B32">
        <w:rPr>
          <w:lang w:val="x-none"/>
        </w:rPr>
        <w:t xml:space="preserve"> </w:t>
      </w:r>
      <w:sdt>
        <w:sdtPr>
          <w:rPr>
            <w:rStyle w:val="IntenseEmphasis"/>
          </w:rPr>
          <w:alias w:val="Data value: rwEaV"/>
          <w:tag w:val="od:xpath=rwEaV"/>
          <w:id w:val="1052968527"/>
          <w:dataBinding w:prefixMappings="" w:xpath="/validation_report[1]/tool[1]" w:storeItemID="{229D4F84-2F1C-4DE6-9DB8-2337A405AB15}"/>
          <w:text w:multiLine="1"/>
        </w:sdtPr>
        <w:sdtContent>
          <w:r w:rsidR="00B37B7B">
            <w:rPr>
              <w:rStyle w:val="IntenseEmphasis"/>
            </w:rPr>
            <w:t>201</w:t>
          </w:r>
        </w:sdtContent>
      </w:sdt>
      <w:r w:rsidR="009519D1" w:rsidRPr="0089014F">
        <w:t xml:space="preserve"> IN MOULDING CELL </w:t>
      </w:r>
      <w:sdt>
        <w:sdtPr>
          <w:rPr>
            <w:rStyle w:val="IntenseEmphasis"/>
          </w:rPr>
          <w:alias w:val="Data value: VNdjk"/>
          <w:tag w:val="od:xpath=VNdjk"/>
          <w:id w:val="1193966102"/>
          <w:dataBinding w:prefixMappings="" w:xpath="/validation_report[1]/productCell[1]" w:storeItemID="{229D4F84-2F1C-4DE6-9DB8-2337A405AB15}"/>
          <w:text w:multiLine="1"/>
        </w:sdtPr>
        <w:sdtContent>
          <w:r w:rsidR="006A4F07">
            <w:rPr>
              <w:rStyle w:val="IntenseEmphasis"/>
            </w:rPr>
            <w:t>AC</w:t>
          </w:r>
        </w:sdtContent>
      </w:sdt>
      <w:r w:rsidRPr="00EB5BDA">
        <w:t xml:space="preserve">. Such that </w:t>
      </w:r>
      <w:r w:rsidR="009519D1" w:rsidRPr="0089014F">
        <w:t xml:space="preserve">TOOL </w:t>
      </w:r>
      <w:sdt>
        <w:sdtPr>
          <w:rPr>
            <w:rStyle w:val="IntenseEmphasis"/>
          </w:rPr>
          <w:alias w:val="Data value: rwEaV"/>
          <w:tag w:val="od:xpath=rwEaV"/>
          <w:id w:val="-674878743"/>
          <w:dataBinding w:prefixMappings="" w:xpath="/validation_report[1]/tool[1]" w:storeItemID="{229D4F84-2F1C-4DE6-9DB8-2337A405AB15}"/>
          <w:text w:multiLine="1"/>
        </w:sdtPr>
        <w:sdtContent>
          <w:r w:rsidR="00B37B7B">
            <w:rPr>
              <w:rStyle w:val="IntenseEmphasis"/>
            </w:rPr>
            <w:t>201</w:t>
          </w:r>
        </w:sdtContent>
      </w:sdt>
      <w:r w:rsidR="009519D1" w:rsidRPr="00EB5BDA">
        <w:t xml:space="preserve"> </w:t>
      </w:r>
      <w:r w:rsidRPr="00EB5BDA">
        <w:t xml:space="preserve">IN MOULDING CELL </w:t>
      </w:r>
      <w:r w:rsidR="009519D1" w:rsidRPr="0089014F">
        <w:t xml:space="preserve">IN MOULDING CELL </w:t>
      </w:r>
      <w:sdt>
        <w:sdtPr>
          <w:rPr>
            <w:rStyle w:val="IntenseEmphasis"/>
          </w:rPr>
          <w:alias w:val="Data value: VNdjk"/>
          <w:tag w:val="od:xpath=VNdjk"/>
          <w:id w:val="-717354682"/>
          <w:dataBinding w:prefixMappings="" w:xpath="/validation_report[1]/productCell[1]" w:storeItemID="{229D4F84-2F1C-4DE6-9DB8-2337A405AB15}"/>
          <w:text w:multiLine="1"/>
        </w:sdtPr>
        <w:sdtContent>
          <w:r w:rsidR="006A4F07">
            <w:rPr>
              <w:rStyle w:val="IntenseEmphasis"/>
            </w:rPr>
            <w:t>AC</w:t>
          </w:r>
        </w:sdtContent>
      </w:sdt>
      <w:r w:rsidR="003979EE" w:rsidRPr="00EB5BDA">
        <w:t xml:space="preserve"> </w:t>
      </w:r>
      <w:r w:rsidRPr="00EB5BDA">
        <w:t>can con</w:t>
      </w:r>
      <w:r w:rsidR="00EB5BDA" w:rsidRPr="00EB5BDA">
        <w:t>sistency</w:t>
      </w:r>
      <w:r w:rsidRPr="00EB5BDA">
        <w:t xml:space="preserve"> produce</w:t>
      </w:r>
      <w:r w:rsidR="00E303D2">
        <w:t xml:space="preserve"> </w:t>
      </w:r>
      <w:sdt>
        <w:sdtPr>
          <w:rPr>
            <w:color w:val="4472C4" w:themeColor="accent1"/>
            <w:lang w:val="x-none"/>
          </w:rPr>
          <w:alias w:val="Data value: AhfVn"/>
          <w:tag w:val="od:xpath=AhfVn"/>
          <w:id w:val="-1522543521"/>
          <w:dataBinding w:prefixMappings="" w:xpath="/validation_report[1]/productSKU[1]/name[1]" w:storeItemID="{229D4F84-2F1C-4DE6-9DB8-2337A405AB15}"/>
          <w:text w:multiLine="1"/>
        </w:sdtPr>
        <w:sdtContent>
          <w:r w:rsidR="00B37B7B" w:rsidRPr="00FB2F9F">
            <w:rPr>
              <w:color w:val="4472C4" w:themeColor="accent1"/>
              <w:lang w:val="x-none"/>
            </w:rPr>
            <w:t>Widget</w:t>
          </w:r>
        </w:sdtContent>
      </w:sdt>
      <w:r w:rsidR="00E303D2" w:rsidRPr="00FB2F9F">
        <w:rPr>
          <w:color w:val="4472C4" w:themeColor="accent1"/>
          <w:lang w:val="en-GB"/>
        </w:rPr>
        <w:t xml:space="preserve"> </w:t>
      </w:r>
      <w:sdt>
        <w:sdtPr>
          <w:rPr>
            <w:color w:val="4472C4" w:themeColor="accent1"/>
            <w:lang w:val="en-GB"/>
          </w:rPr>
          <w:alias w:val="Data value: IwKwf"/>
          <w:tag w:val="od:xpath=IwKwf"/>
          <w:id w:val="1955900618"/>
          <w:dataBinding w:prefixMappings="" w:xpath="/validation_report[1]/productSKU[1]/SKU[1]" w:storeItemID="{229D4F84-2F1C-4DE6-9DB8-2337A405AB15}"/>
          <w:text w:multiLine="1"/>
        </w:sdtPr>
        <w:sdtContent>
          <w:r w:rsidR="00D8352F" w:rsidRPr="00FB2F9F">
            <w:rPr>
              <w:color w:val="4472C4" w:themeColor="accent1"/>
              <w:lang w:val="en-GB"/>
            </w:rPr>
            <w:t>200345</w:t>
          </w:r>
        </w:sdtContent>
      </w:sdt>
      <w:r w:rsidR="00D8352F">
        <w:rPr>
          <w:lang w:val="en-GB"/>
        </w:rPr>
        <w:t xml:space="preserve"> </w:t>
      </w:r>
      <w:r w:rsidR="00EB5BDA" w:rsidRPr="00EB5BDA">
        <w:t xml:space="preserve">that meets the requirements of specification </w:t>
      </w:r>
      <w:sdt>
        <w:sdtPr>
          <w:rPr>
            <w:color w:val="4472C4" w:themeColor="accent1"/>
          </w:rPr>
          <w:alias w:val="Data value: UjMpx"/>
          <w:tag w:val="od:xpath=UjMpx"/>
          <w:id w:val="964158402"/>
          <w:dataBinding w:prefixMappings="" w:xpath="/validation_report[1]/productSKU[1]/productSpec[1]" w:storeItemID="{229D4F84-2F1C-4DE6-9DB8-2337A405AB15}"/>
          <w:text w:multiLine="1"/>
        </w:sdtPr>
        <w:sdtContent>
          <w:r w:rsidR="00FB2F9F" w:rsidRPr="00FB2F9F">
            <w:rPr>
              <w:color w:val="4472C4" w:themeColor="accent1"/>
            </w:rPr>
            <w:t>BS123</w:t>
          </w:r>
        </w:sdtContent>
      </w:sdt>
      <w:r w:rsidR="00EB5BDA" w:rsidRPr="00EB5BDA">
        <w:t xml:space="preserve">. </w:t>
      </w:r>
    </w:p>
    <w:p w14:paraId="2A190394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text… </w:t>
      </w:r>
    </w:p>
    <w:p w14:paraId="1CAB1E88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14:paraId="6BBF121B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14:paraId="1C2699AF" w14:textId="77777777" w:rsidR="0089014F" w:rsidRPr="00BC2B16" w:rsidRDefault="0089014F" w:rsidP="00EB5BDA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14:paraId="2078B59C" w14:textId="1DB219E5" w:rsidR="009519D1" w:rsidRDefault="00EB5BDA" w:rsidP="003D10E5">
      <w:r w:rsidRPr="00EB5BDA">
        <w:t>Shown below</w:t>
      </w:r>
      <w:r>
        <w:t xml:space="preserve"> elements of the process that are within scope of this validation;</w:t>
      </w:r>
    </w:p>
    <w:p w14:paraId="0397D0E0" w14:textId="77777777" w:rsidR="00C460B0" w:rsidRDefault="0065097A" w:rsidP="00C460B0">
      <w:r>
        <w:object w:dxaOrig="2830" w:dyaOrig="2830" w14:anchorId="1680A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pt;height:261.7pt" o:ole="">
            <v:imagedata r:id="rId10" o:title=""/>
          </v:shape>
          <o:OLEObject Type="Embed" ProgID="PBrush" ShapeID="_x0000_i1025" DrawAspect="Content" ObjectID="_1726730942" r:id="rId11"/>
        </w:object>
      </w:r>
    </w:p>
    <w:p w14:paraId="7234DB97" w14:textId="172C373E" w:rsidR="00E534B0" w:rsidRDefault="00E534B0" w:rsidP="00EB5BDA">
      <w:r>
        <w:t xml:space="preserve">As this is a </w:t>
      </w:r>
      <w:sdt>
        <w:sdtPr>
          <w:alias w:val="Data value: M3mb5"/>
          <w:tag w:val="od:xpath=M3mb5"/>
          <w:id w:val="495780512"/>
          <w:dataBinding w:prefixMappings="" w:xpath="/validation_report[1]/validationStrategy[1]/name[1]" w:storeItemID="{229D4F84-2F1C-4DE6-9DB8-2337A405AB15}"/>
          <w:text w:multiLine="1"/>
        </w:sdtPr>
        <w:sdtContent>
          <w:r w:rsidR="00775910" w:rsidRPr="00775910">
            <w:t>New Tool</w:t>
          </w:r>
        </w:sdtContent>
      </w:sdt>
      <w:r w:rsidR="00196CE3">
        <w:t xml:space="preserve"> </w:t>
      </w:r>
      <w:r w:rsidR="0076071D">
        <w:t xml:space="preserve">validation will consist of; </w:t>
      </w:r>
    </w:p>
    <w:p w14:paraId="2801E62F" w14:textId="359ED09B" w:rsidR="00BE6348" w:rsidRDefault="00EA2A8C" w:rsidP="007568CF">
      <w:pPr>
        <w:rPr>
          <w:color w:val="0070C0"/>
        </w:rPr>
      </w:pPr>
      <w:r w:rsidRPr="00BC2B16">
        <w:rPr>
          <w:color w:val="0070C0"/>
        </w:rPr>
        <w:t>Generic text for [New Product]</w:t>
      </w:r>
      <w:r w:rsidR="00BC2B16" w:rsidRPr="00BC2B16">
        <w:rPr>
          <w:color w:val="0070C0"/>
        </w:rPr>
        <w:t xml:space="preserve"> / [Duplicate tool] / [Customization]</w:t>
      </w:r>
      <w:r w:rsidRPr="00BC2B16">
        <w:rPr>
          <w:color w:val="0070C0"/>
        </w:rPr>
        <w:t xml:space="preserve"> </w:t>
      </w:r>
    </w:p>
    <w:p w14:paraId="28B59C82" w14:textId="77777777" w:rsidR="00BE6348" w:rsidRDefault="00BE6348">
      <w:pPr>
        <w:ind w:firstLine="0"/>
        <w:rPr>
          <w:color w:val="0070C0"/>
        </w:rPr>
      </w:pPr>
      <w:r>
        <w:rPr>
          <w:color w:val="0070C0"/>
        </w:rPr>
        <w:br w:type="page"/>
      </w:r>
    </w:p>
    <w:p w14:paraId="6BE861C1" w14:textId="2C4052F3" w:rsidR="00057901" w:rsidRPr="00E534B0" w:rsidRDefault="00C460B0" w:rsidP="00057901">
      <w:r>
        <w:lastRenderedPageBreak/>
        <w:t xml:space="preserve">To demonstrate </w:t>
      </w:r>
      <w:r w:rsidRPr="0089014F">
        <w:t xml:space="preserve">TOOL </w:t>
      </w:r>
      <w:sdt>
        <w:sdtPr>
          <w:rPr>
            <w:color w:val="4472C4" w:themeColor="accent1"/>
          </w:rPr>
          <w:alias w:val="Data value: rwEaV"/>
          <w:tag w:val="od:xpath=rwEaV"/>
          <w:id w:val="1256628724"/>
          <w:dataBinding w:prefixMappings="" w:xpath="/validation_report[1]/tool[1]" w:storeItemID="{229D4F84-2F1C-4DE6-9DB8-2337A405AB15}"/>
          <w:text w:multiLine="1"/>
        </w:sdtPr>
        <w:sdtContent>
          <w:r w:rsidR="00F83ED4" w:rsidRPr="00F83ED4">
            <w:rPr>
              <w:color w:val="4472C4" w:themeColor="accent1"/>
            </w:rPr>
            <w:t>201</w:t>
          </w:r>
        </w:sdtContent>
      </w:sdt>
      <w:r w:rsidR="00F83ED4">
        <w:t xml:space="preserve"> </w:t>
      </w:r>
      <w:r w:rsidRPr="0089014F">
        <w:t xml:space="preserve">IN MOULDING CELL </w:t>
      </w:r>
      <w:sdt>
        <w:sdtPr>
          <w:rPr>
            <w:color w:val="4472C4" w:themeColor="accent1"/>
          </w:rPr>
          <w:alias w:val="Data value: VNdjk"/>
          <w:tag w:val="od:xpath=VNdjk"/>
          <w:id w:val="1300879582"/>
          <w:dataBinding w:prefixMappings="" w:xpath="/validation_report[1]/productCell[1]" w:storeItemID="{229D4F84-2F1C-4DE6-9DB8-2337A405AB15}"/>
          <w:text w:multiLine="1"/>
        </w:sdtPr>
        <w:sdtContent>
          <w:r w:rsidR="00A96938" w:rsidRPr="00A96938">
            <w:rPr>
              <w:color w:val="4472C4" w:themeColor="accent1"/>
            </w:rPr>
            <w:t>AC</w:t>
          </w:r>
        </w:sdtContent>
      </w:sdt>
      <w:r>
        <w:rPr>
          <w:i/>
          <w:iCs/>
        </w:rPr>
        <w:t xml:space="preserve"> </w:t>
      </w:r>
      <w:r w:rsidR="00E534B0">
        <w:t>can consistency produce</w:t>
      </w:r>
      <w:r w:rsidR="0084534B">
        <w:t xml:space="preserve"> </w:t>
      </w:r>
      <w:sdt>
        <w:sdtPr>
          <w:rPr>
            <w:color w:val="4472C4" w:themeColor="accent1"/>
          </w:rPr>
          <w:alias w:val="Data value: AhfVn"/>
          <w:tag w:val="od:xpath=AhfVn"/>
          <w:id w:val="-939534328"/>
          <w:dataBinding w:prefixMappings="" w:xpath="/validation_report[1]/productSKU[1]/name[1]" w:storeItemID="{229D4F84-2F1C-4DE6-9DB8-2337A405AB15}"/>
          <w:text w:multiLine="1"/>
        </w:sdtPr>
        <w:sdtContent>
          <w:r w:rsidR="00A96938" w:rsidRPr="00A96938">
            <w:rPr>
              <w:color w:val="4472C4" w:themeColor="accent1"/>
            </w:rPr>
            <w:t>Widget</w:t>
          </w:r>
        </w:sdtContent>
      </w:sdt>
      <w:r w:rsidR="0084534B" w:rsidRPr="00A96938">
        <w:rPr>
          <w:color w:val="4472C4" w:themeColor="accent1"/>
        </w:rPr>
        <w:t xml:space="preserve"> </w:t>
      </w:r>
      <w:sdt>
        <w:sdtPr>
          <w:rPr>
            <w:color w:val="4472C4" w:themeColor="accent1"/>
          </w:rPr>
          <w:alias w:val="Data value: IwKwf"/>
          <w:tag w:val="od:xpath=IwKwf"/>
          <w:id w:val="1878582538"/>
          <w:dataBinding w:prefixMappings="" w:xpath="/validation_report[1]/productSKU[1]/SKU[1]" w:storeItemID="{229D4F84-2F1C-4DE6-9DB8-2337A405AB15}"/>
          <w:text w:multiLine="1"/>
        </w:sdtPr>
        <w:sdtContent>
          <w:r w:rsidR="00A96938" w:rsidRPr="00A96938">
            <w:rPr>
              <w:color w:val="4472C4" w:themeColor="accent1"/>
            </w:rPr>
            <w:t>200345</w:t>
          </w:r>
        </w:sdtContent>
      </w:sdt>
      <w:r w:rsidR="00A96938" w:rsidRPr="00A96938">
        <w:rPr>
          <w:color w:val="4472C4" w:themeColor="accent1"/>
        </w:rPr>
        <w:t xml:space="preserve"> </w:t>
      </w:r>
      <w:r w:rsidR="00E534B0">
        <w:rPr>
          <w:i/>
          <w:iCs/>
        </w:rPr>
        <w:t xml:space="preserve">, </w:t>
      </w:r>
      <w:sdt>
        <w:sdtPr>
          <w:rPr>
            <w:i/>
            <w:iCs/>
            <w:color w:val="4472C4" w:themeColor="accent1"/>
          </w:rPr>
          <w:alias w:val="Data value: xDIeQ"/>
          <w:tag w:val="od:xpath=xDIeQ"/>
          <w:id w:val="1886142236"/>
          <w:dataBinding w:prefixMappings="" w:xpath="/validation_report[1]/validationStrategy[1]/sampleTable[1]/tableRows[1]/sampleSize[1]" w:storeItemID="{229D4F84-2F1C-4DE6-9DB8-2337A405AB15}"/>
          <w:text w:multiLine="1"/>
        </w:sdtPr>
        <w:sdtContent>
          <w:r w:rsidR="00F6693E" w:rsidRPr="00EA681A">
            <w:rPr>
              <w:i/>
              <w:iCs/>
              <w:color w:val="4472C4" w:themeColor="accent1"/>
            </w:rPr>
            <w:t>800</w:t>
          </w:r>
        </w:sdtContent>
      </w:sdt>
      <w:r w:rsidR="00E534B0">
        <w:t>pcs shall be inspected per run against the following characteristics</w:t>
      </w:r>
      <w:r w:rsidR="00BC2B16">
        <w:t xml:space="preserve"> from product specification</w:t>
      </w:r>
      <w:r w:rsidR="00EA681A">
        <w:rPr>
          <w:i/>
          <w:iCs/>
        </w:rPr>
        <w:t xml:space="preserve"> </w:t>
      </w:r>
      <w:sdt>
        <w:sdtPr>
          <w:rPr>
            <w:i/>
            <w:iCs/>
            <w:color w:val="4472C4" w:themeColor="accent1"/>
          </w:rPr>
          <w:alias w:val="Data value: UjMpx"/>
          <w:tag w:val="od:xpath=UjMpx"/>
          <w:id w:val="-535199214"/>
          <w:dataBinding w:prefixMappings="" w:xpath="/validation_report[1]/productSKU[1]/productSpec[1]" w:storeItemID="{229D4F84-2F1C-4DE6-9DB8-2337A405AB15}"/>
          <w:text w:multiLine="1"/>
        </w:sdtPr>
        <w:sdtContent>
          <w:r w:rsidR="001B0C9D" w:rsidRPr="001B0C9D">
            <w:rPr>
              <w:i/>
              <w:iCs/>
              <w:color w:val="4472C4" w:themeColor="accent1"/>
            </w:rPr>
            <w:t>BS123</w:t>
          </w:r>
        </w:sdtContent>
      </w:sdt>
      <w:r w:rsidR="00BC2B16" w:rsidRPr="001B0C9D">
        <w:rPr>
          <w:color w:val="4472C4" w:themeColor="accent1"/>
        </w:rPr>
        <w:t>;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745"/>
        <w:gridCol w:w="1470"/>
        <w:gridCol w:w="1725"/>
        <w:gridCol w:w="1725"/>
      </w:tblGrid>
      <w:tr w:rsidR="00057901" w:rsidRPr="00057901" w14:paraId="2B875519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FB0A4B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commentRangeStart w:id="0"/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Defect # 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6CFB6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Defect description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1B6B9C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AQL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C0822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Sample size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D0A644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b/>
                <w:bCs/>
                <w:lang w:val="en-GB"/>
              </w:rPr>
              <w:t>Inspection qty </w:t>
            </w:r>
          </w:p>
        </w:tc>
      </w:tr>
      <w:tr w:rsidR="00057901" w:rsidRPr="00057901" w14:paraId="1B8B4F6E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D87B20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82256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Flash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A216D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0.040%</w:t>
            </w: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F11775" w14:textId="77777777" w:rsidR="00057901" w:rsidRPr="00057901" w:rsidRDefault="00057901" w:rsidP="00057901">
            <w:pPr>
              <w:spacing w:after="0" w:line="240" w:lineRule="auto"/>
              <w:ind w:left="720"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1DBA91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A1 R2</w:t>
            </w:r>
          </w:p>
        </w:tc>
      </w:tr>
      <w:tr w:rsidR="00057901" w:rsidRPr="00057901" w14:paraId="68F6E21E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2E116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31F6B0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Damage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194C7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0.65</w:t>
            </w:r>
            <w:r w:rsidR="0065097A">
              <w:rPr>
                <w:rFonts w:ascii="Calibri" w:eastAsia="Times New Roman" w:hAnsi="Calibri" w:cs="Calibri"/>
                <w:lang w:val="en-GB"/>
              </w:rPr>
              <w:t>%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58424" w14:textId="77777777" w:rsidR="00057901" w:rsidRDefault="0065097A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B17A5" w14:textId="77777777" w:rsidR="00057901" w:rsidRDefault="0065097A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A14 R15</w:t>
            </w:r>
          </w:p>
        </w:tc>
      </w:tr>
      <w:tr w:rsidR="00057901" w:rsidRPr="00057901" w14:paraId="3B27FFAD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D762F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3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BC862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Scratches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3333D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1.0%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18A9E" w14:textId="77777777" w:rsidR="00057901" w:rsidRDefault="00057901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FB8F9" w14:textId="77777777" w:rsidR="00057901" w:rsidRP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A21 R22</w:t>
            </w:r>
          </w:p>
        </w:tc>
      </w:tr>
      <w:tr w:rsidR="00057901" w:rsidRPr="00057901" w14:paraId="50852627" w14:textId="77777777" w:rsidTr="00057901"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8853D0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3FC5F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F5AFFD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  <w:commentRangeEnd w:id="0"/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D50E8" w14:textId="77777777" w:rsidR="00057901" w:rsidRDefault="003669B4" w:rsidP="00057901">
            <w:pPr>
              <w:spacing w:after="0" w:line="240" w:lineRule="auto"/>
              <w:ind w:left="720"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Style w:val="CommentReference"/>
              </w:rPr>
              <w:commentReference w:id="0"/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59F82" w14:textId="77777777" w:rsidR="00057901" w:rsidRDefault="00057901" w:rsidP="00057901">
            <w:p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lang w:val="en-GB"/>
              </w:rPr>
            </w:pPr>
          </w:p>
        </w:tc>
      </w:tr>
    </w:tbl>
    <w:p w14:paraId="1F157D9D" w14:textId="77777777" w:rsidR="00C460B0" w:rsidRPr="00E534B0" w:rsidRDefault="00C460B0" w:rsidP="00EB5BDA"/>
    <w:sectPr w:rsidR="00C460B0" w:rsidRPr="00E5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Parsons" w:date="2022-10-08T10:10:00Z" w:initials="JP">
    <w:p w14:paraId="092D6C62" w14:textId="45F7EAF8" w:rsidR="003669B4" w:rsidRDefault="003669B4">
      <w:pPr>
        <w:pStyle w:val="CommentText"/>
      </w:pPr>
      <w:r>
        <w:rPr>
          <w:rStyle w:val="CommentReference"/>
        </w:rPr>
        <w:annotationRef/>
      </w:r>
      <w:r>
        <w:t>Make programmatic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2D6C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BCB16" w16cex:dateUtc="2022-10-08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2D6C62" w16cid:durableId="26EBCB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Parsons">
    <w15:presenceInfo w15:providerId="Windows Live" w15:userId="2090ac6b0dfe73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4C"/>
    <w:rsid w:val="00031F2D"/>
    <w:rsid w:val="00034389"/>
    <w:rsid w:val="00057901"/>
    <w:rsid w:val="000A5FFB"/>
    <w:rsid w:val="000B39E2"/>
    <w:rsid w:val="00107667"/>
    <w:rsid w:val="00196CE3"/>
    <w:rsid w:val="001B0C9D"/>
    <w:rsid w:val="002839D4"/>
    <w:rsid w:val="002B7D1F"/>
    <w:rsid w:val="003669B4"/>
    <w:rsid w:val="003979EE"/>
    <w:rsid w:val="003B3E86"/>
    <w:rsid w:val="003C4C91"/>
    <w:rsid w:val="003D10E5"/>
    <w:rsid w:val="003D5796"/>
    <w:rsid w:val="004668C7"/>
    <w:rsid w:val="00477DFB"/>
    <w:rsid w:val="00587FB3"/>
    <w:rsid w:val="005C7CAE"/>
    <w:rsid w:val="005D2F7E"/>
    <w:rsid w:val="0065097A"/>
    <w:rsid w:val="006717FA"/>
    <w:rsid w:val="006A4F07"/>
    <w:rsid w:val="007568CF"/>
    <w:rsid w:val="0076071D"/>
    <w:rsid w:val="00767BB5"/>
    <w:rsid w:val="00775910"/>
    <w:rsid w:val="007D038E"/>
    <w:rsid w:val="008102ED"/>
    <w:rsid w:val="00814AEC"/>
    <w:rsid w:val="0084534B"/>
    <w:rsid w:val="0089014F"/>
    <w:rsid w:val="00937261"/>
    <w:rsid w:val="00945A2D"/>
    <w:rsid w:val="009519D1"/>
    <w:rsid w:val="009562D0"/>
    <w:rsid w:val="0096204C"/>
    <w:rsid w:val="009E21E6"/>
    <w:rsid w:val="009F1EB8"/>
    <w:rsid w:val="00A365C4"/>
    <w:rsid w:val="00A82D87"/>
    <w:rsid w:val="00A96938"/>
    <w:rsid w:val="00B37B7B"/>
    <w:rsid w:val="00BC2B16"/>
    <w:rsid w:val="00BC4D22"/>
    <w:rsid w:val="00BD60F9"/>
    <w:rsid w:val="00BE6348"/>
    <w:rsid w:val="00BF5218"/>
    <w:rsid w:val="00C27B32"/>
    <w:rsid w:val="00C460B0"/>
    <w:rsid w:val="00C52674"/>
    <w:rsid w:val="00C5636C"/>
    <w:rsid w:val="00D8352F"/>
    <w:rsid w:val="00DD5C44"/>
    <w:rsid w:val="00E04F73"/>
    <w:rsid w:val="00E303D2"/>
    <w:rsid w:val="00E534B0"/>
    <w:rsid w:val="00E741D6"/>
    <w:rsid w:val="00EA2A8C"/>
    <w:rsid w:val="00EA681A"/>
    <w:rsid w:val="00EB5BDA"/>
    <w:rsid w:val="00EB7219"/>
    <w:rsid w:val="00ED3ADB"/>
    <w:rsid w:val="00F6693E"/>
    <w:rsid w:val="00F83ED4"/>
    <w:rsid w:val="00F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4526"/>
  <w15:chartTrackingRefBased/>
  <w15:docId w15:val="{26C89D79-4032-4044-AE40-2A397E5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DA"/>
    <w:pPr>
      <w:ind w:firstLine="227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C4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D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D5C4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44"/>
    <w:rPr>
      <w:rFonts w:asciiTheme="majorHAnsi" w:eastAsiaTheme="majorEastAsia" w:hAnsiTheme="majorHAnsi" w:cstheme="majorBidi"/>
      <w:caps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5C44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  <w:lang w:val="en-US"/>
    </w:rPr>
  </w:style>
  <w:style w:type="paragraph" w:customStyle="1" w:styleId="paragraph">
    <w:name w:val="paragraph"/>
    <w:basedOn w:val="Normal"/>
    <w:rsid w:val="0005790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rmaltextrun">
    <w:name w:val="normaltextrun"/>
    <w:basedOn w:val="DefaultParagraphFont"/>
    <w:rsid w:val="00057901"/>
  </w:style>
  <w:style w:type="character" w:customStyle="1" w:styleId="eop">
    <w:name w:val="eop"/>
    <w:basedOn w:val="DefaultParagraphFont"/>
    <w:rsid w:val="0005790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839D4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66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9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9B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9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9B4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oleObject" Target="embeddings/oleObject1.bin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a\OneDrive\Desktop\VALID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da:answers xmlns:oda="http://opendope.org/answers"/>
</file>

<file path=customXml/item2.xml><?xml version="1.0" encoding="utf-8"?>
<odq:questionnaire xmlns:odq="http://opendope.org/questions">
  <odq:questions/>
</odq:questionnaire>
</file>

<file path=customXml/item3.xml><?xml version="1.0" encoding="utf-8"?>
<xpaths xmlns:xsd="http://www.w3.org/2001/XMLSchema" xmlns:xsi="http://www.w3.org/2001/XMLSchema-instance" xmlns="http://opendope.org/xpaths">
  <xpath id="Tafpl">
    <dataBinding xpath="/validation_report[1]/product[1]" storeItemID="{229D4F84-2F1C-4DE6-9DB8-2337A405AB15}"/>
  </xpath>
  <xpath id="rwEaV">
    <dataBinding xpath="/validation_report[1]/tool[1]" storeItemID="{229D4F84-2F1C-4DE6-9DB8-2337A405AB15}"/>
  </xpath>
  <xpath id="Reldk">
    <dataBinding xpath="/validation_report[1]/documentType[1]" storeItemID="{229D4F84-2F1C-4DE6-9DB8-2337A405AB15}"/>
  </xpath>
  <xpath id="VNdjk">
    <dataBinding xpath="/validation_report[1]/productCell[1]" storeItemID="{229D4F84-2F1C-4DE6-9DB8-2337A405AB15}"/>
  </xpath>
  <xpath id="urqCd">
    <dataBinding xpath="/validation_report[1]/documentType[1]/name[1]" storeItemID="{229D4F84-2F1C-4DE6-9DB8-2337A405AB15}"/>
  </xpath>
  <xpath id="AhfVn">
    <dataBinding xpath="/validation_report[1]/productSKU[1]/name[1]" storeItemID="{229D4F84-2F1C-4DE6-9DB8-2337A405AB15}"/>
  </xpath>
  <xpath id="IwKwf">
    <dataBinding xpath="/validation_report[1]/productSKU[1]/SKU[1]" storeItemID="{229D4F84-2F1C-4DE6-9DB8-2337A405AB15}"/>
  </xpath>
  <xpath id="MDMbU">
    <dataBinding xpath="/validation_report[1]/reportID[1]" storeItemID="{229D4F84-2F1C-4DE6-9DB8-2337A405AB15}"/>
  </xpath>
  <xpath id="UjMpx">
    <dataBinding xpath="/validation_report[1]/productSKU[1]/productSpec[1]" storeItemID="{229D4F84-2F1C-4DE6-9DB8-2337A405AB15}"/>
  </xpath>
  <xpath id="M3mb5">
    <dataBinding xpath="/validation_report[1]/validationStrategy[1]/name[1]" storeItemID="{229D4F84-2F1C-4DE6-9DB8-2337A405AB15}"/>
  </xpath>
  <xpath id="xDIeQ">
    <dataBinding xpath="/validation_report[1]/validationStrategy[1]/sampleTable[1]/tableRows[1]/sampleSize[1]" storeItemID="{229D4F84-2F1C-4DE6-9DB8-2337A405AB15}"/>
  </xpath>
</xpaths>
</file>

<file path=customXml/item4.xml><?xml version="1.0" encoding="utf-8"?>
<odi:components xmlns:odi="http://opendope.org/components"/>
</file>

<file path=customXml/item5.xml><?xml version="1.0" encoding="utf-8"?>
<odc:conditions xmlns:odc="http://opendope.org/conditions"/>
</file>

<file path=customXml/item6.xml><?xml version="1.0" encoding="utf-8"?>
<validation_report>
  <reportID>2</reportID>
  <documentType>
    <name>Validation Plan</name>
  </documentType>
  <productSKU>
    <batchSize>5000</batchSize>
    <name>Widget</name>
    <productSpec>BS123</productSpec>
    <SKU>200345</SKU>
  </productSKU>
  <productCell>AC</productCell>
  <tool>201</tool>
  <validationStrategy>
    <id>0</id>
    <inspectionLevel>6</inspectionLevel>
    <name>New Tool</name>
    <sampleTable>
      <tableName>GL2</tableName>
      <tableRows>
        <acceptRejectHashMap>
          <entry>
            <key>0.04</key>
            <value>
              <accept>0</accept>
              <reject>1</reject>
            </value>
          </entry>
          <entry>
            <key>0.15</key>
            <value>
              <accept>3</accept>
              <reject>4</reject>
            </value>
          </entry>
          <entry>
            <key>0.015</key>
            <value>
              <accept>0</accept>
              <reject>1</reject>
            </value>
          </entry>
          <entry>
            <key>0.025</key>
            <value>
              <accept>0</accept>
              <reject>1</reject>
            </value>
          </entry>
          <entry>
            <key>0.1</key>
            <value>
              <accept>2</accept>
              <reject>3</reject>
            </value>
          </entry>
          <entry>
            <key>0.065</key>
            <value>
              <accept>1</accept>
              <reject>2</reject>
            </value>
          </entry>
        </acceptRejectHashMap>
        <sampleSize>800</sampleSize>
      </tableRows>
    </sampleTable>
    <type>General</type>
  </validationStrategy>
</validation_report>
</file>

<file path=customXml/itemProps1.xml><?xml version="1.0" encoding="utf-8"?>
<ds:datastoreItem xmlns:ds="http://schemas.openxmlformats.org/officeDocument/2006/customXml" ds:itemID="{E9BA6459-7168-4EF2-A054-80644CC4991E}">
  <ds:schemaRefs>
    <ds:schemaRef ds:uri="http://opendope.org/answers"/>
  </ds:schemaRefs>
</ds:datastoreItem>
</file>

<file path=customXml/itemProps2.xml><?xml version="1.0" encoding="utf-8"?>
<ds:datastoreItem xmlns:ds="http://schemas.openxmlformats.org/officeDocument/2006/customXml" ds:itemID="{BC16FFE2-24FA-4167-AA72-14CEA4290284}">
  <ds:schemaRefs>
    <ds:schemaRef ds:uri="http://opendope.org/questions"/>
  </ds:schemaRefs>
</ds:datastoreItem>
</file>

<file path=customXml/itemProps3.xml><?xml version="1.0" encoding="utf-8"?>
<ds:datastoreItem xmlns:ds="http://schemas.openxmlformats.org/officeDocument/2006/customXml" ds:itemID="{B67215FB-2D25-451F-A290-459CC7654001}">
  <ds:schemaRefs>
    <ds:schemaRef ds:uri="http://www.w3.org/2001/XMLSchema"/>
    <ds:schemaRef ds:uri="http://opendope.org/xpaths"/>
  </ds:schemaRefs>
</ds:datastoreItem>
</file>

<file path=customXml/itemProps4.xml><?xml version="1.0" encoding="utf-8"?>
<ds:datastoreItem xmlns:ds="http://schemas.openxmlformats.org/officeDocument/2006/customXml" ds:itemID="{A4B5AE73-CF34-4A87-A008-99ED27B52BCE}">
  <ds:schemaRefs>
    <ds:schemaRef ds:uri="http://opendope.org/components"/>
  </ds:schemaRefs>
</ds:datastoreItem>
</file>

<file path=customXml/itemProps5.xml><?xml version="1.0" encoding="utf-8"?>
<ds:datastoreItem xmlns:ds="http://schemas.openxmlformats.org/officeDocument/2006/customXml" ds:itemID="{F8737AA2-8593-446F-932F-9DC0D49CA5BB}">
  <ds:schemaRefs>
    <ds:schemaRef ds:uri="http://opendope.org/conditions"/>
  </ds:schemaRefs>
</ds:datastoreItem>
</file>

<file path=customXml/itemProps6.xml><?xml version="1.0" encoding="utf-8"?>
<ds:datastoreItem xmlns:ds="http://schemas.openxmlformats.org/officeDocument/2006/customXml" ds:itemID="{229D4F84-2F1C-4DE6-9DB8-2337A405AB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VALIDATION TEMPLATE</Template>
  <TotalTime>49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"John Parsons" &lt;jparsons153@hotmail.com&gt;</dc:creator>
  <cp:keywords/>
  <dc:description/>
  <cp:lastModifiedBy>John Parsons</cp:lastModifiedBy>
  <cp:revision>34</cp:revision>
  <dcterms:created xsi:type="dcterms:W3CDTF">2022-08-16T08:22:00Z</dcterms:created>
  <dcterms:modified xsi:type="dcterms:W3CDTF">2022-10-08T09:42:00Z</dcterms:modified>
</cp:coreProperties>
</file>